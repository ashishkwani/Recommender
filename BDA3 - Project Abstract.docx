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sdtContent>
        <w:p w14:paraId="4FACAFF8" w14:textId="77777777" w:rsidR="00172D10" w:rsidRDefault="001C62C8">
          <w:r>
            <w:rPr>
              <w:noProof/>
            </w:rPr>
            <mc:AlternateContent>
              <mc:Choice Requires="wpg">
                <w:drawing>
                  <wp:anchor distT="0" distB="0" distL="114300" distR="114300" simplePos="0" relativeHeight="251658240" behindDoc="0" locked="0" layoutInCell="1" allowOverlap="1" wp14:anchorId="1CA96126" wp14:editId="2900B29E">
                    <wp:simplePos x="0" y="0"/>
                    <wp:positionH relativeFrom="column">
                      <wp:posOffset>3434938</wp:posOffset>
                    </wp:positionH>
                    <wp:positionV relativeFrom="paragraph">
                      <wp:posOffset>-2814452</wp:posOffset>
                    </wp:positionV>
                    <wp:extent cx="4363142" cy="4778829"/>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280062" y="2873829"/>
                                <a:ext cx="1647825" cy="1905000"/>
                              </a:xfrm>
                              <a:prstGeom prst="rect">
                                <a:avLst/>
                              </a:prstGeom>
                            </pic:spPr>
                          </pic:pic>
                        </wpg:wgp>
                      </a:graphicData>
                    </a:graphic>
                  </wp:anchor>
                </w:drawing>
              </mc:Choice>
              <mc:Fallback>
                <w:pict>
                  <v:group w14:anchorId="38048B07" id="Group 27" o:spid="_x0000_s1026" alt="Hexagonal shap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">
                      <v:imagedata r:id="rId14" o:title="hexagon 1"/>
                      <v:path arrowok="t"/>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">
                      <v:imagedata r:id="rId15" o:title="hexagon 2"/>
                      <v:path arrowok="t"/>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">
                      <v:imagedata r:id="rId16" o:title="hexagon 4"/>
                      <v:path arrowok="t"/>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">
                      <v:imagedata r:id="rId17" o:title="hexagon 3"/>
                      <v:path arrowok="t"/>
                    </v:shape>
                  </v:group>
                </w:pict>
              </mc:Fallback>
            </mc:AlternateContent>
          </w:r>
        </w:p>
        <w:tbl>
          <w:tblPr>
            <w:tblStyle w:val="PlainTab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14:paraId="060BFB33" w14:textId="77777777"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2EE79A02" w14:textId="77777777" w:rsidR="002A2E02" w:rsidRDefault="005D120C"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rPr>
                  <mc:AlternateContent>
                    <mc:Choice Requires="wps">
                      <w:drawing>
                        <wp:anchor distT="0" distB="0" distL="114300" distR="114300" simplePos="0" relativeHeight="251660288" behindDoc="0" locked="0" layoutInCell="1" allowOverlap="1" wp14:anchorId="1AD119A3" wp14:editId="62D14B91">
                          <wp:simplePos x="0" y="0"/>
                          <wp:positionH relativeFrom="column">
                            <wp:posOffset>2234565</wp:posOffset>
                          </wp:positionH>
                          <wp:positionV relativeFrom="paragraph">
                            <wp:posOffset>720527</wp:posOffset>
                          </wp:positionV>
                          <wp:extent cx="3202305" cy="95250"/>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91D44" id="Rectangle 18" o:spid="_x0000_s1026" alt="Title: Line"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&#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124CF336" wp14:editId="2D1B29EC">
                          <wp:extent cx="6697389" cy="771855"/>
                          <wp:effectExtent l="0" t="0" r="0" b="9525"/>
                          <wp:docPr id="24" name="Text Box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E38CEE" w14:textId="5D96F0DE" w:rsidR="002A2E02" w:rsidRPr="00041C05" w:rsidRDefault="00041C05" w:rsidP="002A2E02">
                                      <w:pPr>
                                        <w:pStyle w:val="Style1"/>
                                        <w:rPr>
                                          <w:b/>
                                          <w:sz w:val="48"/>
                                          <w:szCs w:val="60"/>
                                        </w:rPr>
                                      </w:pPr>
                                      <w:r w:rsidRPr="00041C05">
                                        <w:rPr>
                                          <w:b/>
                                          <w:sz w:val="48"/>
                                          <w:szCs w:val="60"/>
                                        </w:rPr>
                                        <w:t xml:space="preserve">Recommendation Engine </w:t>
                                      </w:r>
                                      <w:r w:rsidR="002A5965" w:rsidRPr="00041C05">
                                        <w:rPr>
                                          <w:b/>
                                          <w:sz w:val="48"/>
                                          <w:szCs w:val="60"/>
                                        </w:rPr>
                                        <w:t>for eCommerce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24CF336" id="_x0000_t202" coordsize="21600,21600" o:spt="202" path="m,l,21600r21600,l21600,xe">
                          <v:stroke joinstyle="miter"/>
                          <v:path gradientshapeok="t" o:connecttype="rect"/>
                        </v:shapetype>
                        <v:shape id="Text Box 24" o:spid="_x0000_s1026"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" filled="f" stroked="f">
                          <v:textbox>
                            <w:txbxContent>
                              <w:p w14:paraId="7EE38CEE" w14:textId="5D96F0DE" w:rsidR="002A2E02" w:rsidRPr="00041C05" w:rsidRDefault="00041C05" w:rsidP="002A2E02">
                                <w:pPr>
                                  <w:pStyle w:val="Style1"/>
                                  <w:rPr>
                                    <w:b/>
                                    <w:sz w:val="48"/>
                                    <w:szCs w:val="60"/>
                                  </w:rPr>
                                </w:pPr>
                                <w:r w:rsidRPr="00041C05">
                                  <w:rPr>
                                    <w:b/>
                                    <w:sz w:val="48"/>
                                    <w:szCs w:val="60"/>
                                  </w:rPr>
                                  <w:t xml:space="preserve">Recommendation Engine </w:t>
                                </w:r>
                                <w:r w:rsidR="002A5965" w:rsidRPr="00041C05">
                                  <w:rPr>
                                    <w:b/>
                                    <w:sz w:val="48"/>
                                    <w:szCs w:val="60"/>
                                  </w:rPr>
                                  <w:t>for eCommerce</w:t>
                                </w:r>
                              </w:p>
                            </w:txbxContent>
                          </v:textbox>
                          <w10:anchorlock/>
                        </v:shape>
                      </w:pict>
                    </mc:Fallback>
                  </mc:AlternateContent>
                </w:r>
              </w:p>
            </w:tc>
          </w:tr>
          <w:tr w:rsidR="002A2E02" w14:paraId="66432EF2" w14:textId="77777777"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4B0770C" w14:textId="77777777" w:rsidR="005D120C" w:rsidRDefault="002A2E02"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06240B45" wp14:editId="2FD102F3">
                          <wp:extent cx="3515096" cy="818968"/>
                          <wp:effectExtent l="0" t="0" r="0" b="635"/>
                          <wp:docPr id="25" name="Text Box 25"/>
                          <wp:cNvGraphicFramePr/>
                          <a:graphic xmlns:a="http://schemas.openxmlformats.org/drawingml/2006/main">
                            <a:graphicData uri="http://schemas.microsoft.com/office/word/2010/wordprocessingShape">
                              <wps:wsp>
                                <wps:cNvSpPr txBox="1"/>
                                <wps:spPr>
                                  <a:xfrm>
                                    <a:off x="0" y="0"/>
                                    <a:ext cx="351509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4017A4" w14:textId="77777777" w:rsidR="002A2E02" w:rsidRDefault="002A5965" w:rsidP="002A2E02">
                                      <w:pPr>
                                        <w:pStyle w:val="Subtitle"/>
                                        <w:jc w:val="center"/>
                                      </w:pPr>
                                      <w:r>
                                        <w:t>Big Data Analytics – Batch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240B45" id="Text Box 25" o:spid="_x0000_s1027" type="#_x0000_t202" style="width:276.8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" filled="f" stroked="f">
                          <v:textbox>
                            <w:txbxContent>
                              <w:p w14:paraId="484017A4" w14:textId="77777777" w:rsidR="002A2E02" w:rsidRDefault="002A5965" w:rsidP="002A2E02">
                                <w:pPr>
                                  <w:pStyle w:val="Subtitle"/>
                                  <w:jc w:val="center"/>
                                </w:pPr>
                                <w:r>
                                  <w:t>Big Data Analytics – Batch 3</w:t>
                                </w:r>
                              </w:p>
                            </w:txbxContent>
                          </v:textbox>
                          <w10:anchorlock/>
                        </v:shape>
                      </w:pict>
                    </mc:Fallback>
                  </mc:AlternateContent>
                </w:r>
              </w:p>
              <w:p w14:paraId="50D3BE95" w14:textId="77777777"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14:paraId="7F90BBEA" w14:textId="77777777"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3A6CEB6E" w14:textId="77777777"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006AF68E" wp14:editId="228143A2">
                          <wp:extent cx="6495393" cy="676894"/>
                          <wp:effectExtent l="0" t="0" r="0" b="9525"/>
                          <wp:docPr id="26" name="Text Box 26"/>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FC1061" w14:textId="442B628E" w:rsidR="00041C05" w:rsidRPr="00041C05" w:rsidRDefault="00041C05" w:rsidP="00041C05">
                                      <w:pPr>
                                        <w:jc w:val="center"/>
                                        <w:rPr>
                                          <w:i/>
                                          <w:color w:val="FFFFFF" w:themeColor="background1"/>
                                        </w:rPr>
                                      </w:pPr>
                                      <w:r>
                                        <w:rPr>
                                          <w:i/>
                                          <w:color w:val="FFFFFF" w:themeColor="background1"/>
                                        </w:rPr>
                                        <w:t>This project is meant for developing a recommendation engine to predict products likely to be purchased by e-commerce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6AF68E" id="Text Box 26" o:spid="_x0000_s1028" type="#_x0000_t202"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" filled="f" stroked="f">
                          <v:textbox>
                            <w:txbxContent>
                              <w:p w14:paraId="2EFC1061" w14:textId="442B628E" w:rsidR="00041C05" w:rsidRPr="00041C05" w:rsidRDefault="00041C05" w:rsidP="00041C05">
                                <w:pPr>
                                  <w:jc w:val="center"/>
                                  <w:rPr>
                                    <w:i/>
                                    <w:color w:val="FFFFFF" w:themeColor="background1"/>
                                  </w:rPr>
                                </w:pPr>
                                <w:r>
                                  <w:rPr>
                                    <w:i/>
                                    <w:color w:val="FFFFFF" w:themeColor="background1"/>
                                  </w:rPr>
                                  <w:t>This project is meant for developing a recommendation engine to predict products likely to be purchased by e-commerce customers.</w:t>
                                </w:r>
                              </w:p>
                            </w:txbxContent>
                          </v:textbox>
                          <w10:anchorlock/>
                        </v:shape>
                      </w:pict>
                    </mc:Fallback>
                  </mc:AlternateContent>
                </w:r>
              </w:p>
            </w:tc>
          </w:tr>
          <w:tr w:rsidR="005D120C" w14:paraId="26022685" w14:textId="77777777"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6E8601DB" w14:textId="77777777"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14:paraId="3B8C8ED0" w14:textId="77777777" w:rsidR="00172D10" w:rsidRDefault="001C62C8" w:rsidP="00041C05">
          <w:r>
            <w:rPr>
              <w:noProof/>
            </w:rPr>
            <mc:AlternateContent>
              <mc:Choice Requires="wpg">
                <w:drawing>
                  <wp:anchor distT="0" distB="0" distL="114300" distR="114300" simplePos="0" relativeHeight="251666432" behindDoc="0" locked="0" layoutInCell="1" allowOverlap="1" wp14:anchorId="540C7179" wp14:editId="7C6A0934">
                    <wp:simplePos x="0" y="0"/>
                    <wp:positionH relativeFrom="column">
                      <wp:posOffset>-899556</wp:posOffset>
                    </wp:positionH>
                    <wp:positionV relativeFrom="paragraph">
                      <wp:posOffset>6266955</wp:posOffset>
                    </wp:positionV>
                    <wp:extent cx="4088749" cy="3393580"/>
                    <wp:effectExtent l="0" t="0" r="7620" b="0"/>
                    <wp:wrapNone/>
                    <wp:docPr id="28" name="Group 28" descr="Hexagonal shap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c 19" descr="hexagon 2"/>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2505694" y="59377"/>
                                <a:ext cx="1583055" cy="1832610"/>
                              </a:xfrm>
                              <a:prstGeom prst="rect">
                                <a:avLst/>
                              </a:prstGeom>
                            </pic:spPr>
                          </pic:pic>
                        </wpg:wgp>
                      </a:graphicData>
                    </a:graphic>
                  </wp:anchor>
                </w:drawing>
              </mc:Choice>
              <mc:Fallback>
                <w:pict>
                  <v:group w14:anchorId="26851E32" id="Group 28" o:spid="_x0000_s1026" alt="Hexagonal shap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">
                    <v:shape id="Graphic 19"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">
                      <v:imagedata r:id="rId15" o:title="hexagon 2"/>
                      <v:path arrowok="t"/>
                    </v:shape>
                    <v:shape id="Graphic 20"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">
                      <v:imagedata r:id="rId19" o:title="hexagon 3"/>
                      <v:path arrowok="t"/>
                    </v:shape>
                    <v:shape id="Graphic 21" o:spid="_x0000_s1029" type="#_x0000_t75" alt="hexagon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">
                      <v:imagedata r:id="rId16" o:title="hexagon 4"/>
                      <v:path arrowok="t"/>
                    </v:shape>
                  </v:group>
                </w:pict>
              </mc:Fallback>
            </mc:AlternateContent>
          </w:r>
          <w:r w:rsidR="005D120C">
            <w:rPr>
              <w:noProof/>
            </w:rPr>
            <w:drawing>
              <wp:anchor distT="0" distB="0" distL="114300" distR="114300" simplePos="0" relativeHeight="251668480" behindDoc="0" locked="0" layoutInCell="1" allowOverlap="1" wp14:anchorId="0AF01B1C" wp14:editId="384CC788">
                <wp:simplePos x="0" y="0"/>
                <wp:positionH relativeFrom="column">
                  <wp:posOffset>5012056</wp:posOffset>
                </wp:positionH>
                <wp:positionV relativeFrom="paragraph">
                  <wp:posOffset>6761050</wp:posOffset>
                </wp:positionV>
                <wp:extent cx="2345690" cy="2715131"/>
                <wp:effectExtent l="0" t="0" r="0" b="952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xagon 1"/>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br w:type="page"/>
          </w:r>
        </w:p>
        <w:bookmarkStart w:id="0" w:name="_GoBack" w:displacedByCustomXml="next"/>
        <w:bookmarkEnd w:id="0" w:displacedByCustomXml="next"/>
      </w:sdtContent>
    </w:sdt>
    <w:tbl>
      <w:tblPr>
        <w:tblStyle w:val="PlainTable4"/>
        <w:tblW w:w="11797" w:type="dxa"/>
        <w:tblInd w:w="-630" w:type="dxa"/>
        <w:tblLayout w:type="fixed"/>
        <w:tblLook w:val="04A0" w:firstRow="1" w:lastRow="0" w:firstColumn="1" w:lastColumn="0" w:noHBand="0" w:noVBand="1"/>
      </w:tblPr>
      <w:tblGrid>
        <w:gridCol w:w="7814"/>
        <w:gridCol w:w="236"/>
        <w:gridCol w:w="3747"/>
      </w:tblGrid>
      <w:tr w:rsidR="00732598" w14:paraId="5DF28B57" w14:textId="77777777" w:rsidTr="008A25CD">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815" w:type="dxa"/>
            <w:vMerge w:val="restart"/>
            <w:vAlign w:val="bottom"/>
          </w:tcPr>
          <w:p w14:paraId="27DB62F9" w14:textId="77777777" w:rsidR="00B903A7" w:rsidRDefault="004F53E9" w:rsidP="008A25CD">
            <w:pPr>
              <w:pStyle w:val="Title"/>
              <w:rPr>
                <w:b/>
              </w:rPr>
            </w:pPr>
            <w:r>
              <w:rPr>
                <w:noProof/>
                <w14:ligatures w14:val="none"/>
                <w14:cntxtAlts w14:val="0"/>
              </w:rPr>
              <w:lastRenderedPageBreak/>
              <mc:AlternateContent>
                <mc:Choice Requires="wps">
                  <w:drawing>
                    <wp:inline distT="0" distB="0" distL="0" distR="0" wp14:anchorId="748F7562" wp14:editId="3E972DA8">
                      <wp:extent cx="4885055" cy="475013"/>
                      <wp:effectExtent l="0" t="0" r="0" b="1270"/>
                      <wp:docPr id="10" name="Text Box 10"/>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CF62ED" w14:textId="2BBA43F0" w:rsidR="004F53E9" w:rsidRPr="00041C05" w:rsidRDefault="00041C05" w:rsidP="004F53E9">
                                  <w:pPr>
                                    <w:pStyle w:val="Title"/>
                                    <w:rPr>
                                      <w:sz w:val="36"/>
                                    </w:rPr>
                                  </w:pPr>
                                  <w:r>
                                    <w:rPr>
                                      <w:sz w:val="36"/>
                                    </w:rPr>
                                    <w:t>e</w:t>
                                  </w:r>
                                  <w:r w:rsidRPr="00041C05">
                                    <w:rPr>
                                      <w:sz w:val="36"/>
                                    </w:rPr>
                                    <w:t>Commerce Recommendation Engine</w:t>
                                  </w:r>
                                </w:p>
                                <w:p w14:paraId="6F12EE58" w14:textId="77777777" w:rsidR="004F53E9" w:rsidRPr="00041C05" w:rsidRDefault="004F53E9" w:rsidP="004F53E9">
                                  <w:pPr>
                                    <w:pStyle w:val="Title"/>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8F7562" id="Text Box 10" o:spid="_x0000_s1029"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" filled="f" stroked="f">
                      <v:textbox>
                        <w:txbxContent>
                          <w:p w14:paraId="40CF62ED" w14:textId="2BBA43F0" w:rsidR="004F53E9" w:rsidRPr="00041C05" w:rsidRDefault="00041C05" w:rsidP="004F53E9">
                            <w:pPr>
                              <w:pStyle w:val="Title"/>
                              <w:rPr>
                                <w:sz w:val="36"/>
                              </w:rPr>
                            </w:pPr>
                            <w:r>
                              <w:rPr>
                                <w:sz w:val="36"/>
                              </w:rPr>
                              <w:t>e</w:t>
                            </w:r>
                            <w:r w:rsidRPr="00041C05">
                              <w:rPr>
                                <w:sz w:val="36"/>
                              </w:rPr>
                              <w:t>Commerce Recommendation Engine</w:t>
                            </w:r>
                          </w:p>
                          <w:p w14:paraId="6F12EE58" w14:textId="77777777" w:rsidR="004F53E9" w:rsidRPr="00041C05" w:rsidRDefault="004F53E9" w:rsidP="004F53E9">
                            <w:pPr>
                              <w:pStyle w:val="Title"/>
                              <w:rPr>
                                <w:sz w:val="36"/>
                              </w:rPr>
                            </w:pPr>
                          </w:p>
                        </w:txbxContent>
                      </v:textbox>
                      <w10:anchorlock/>
                    </v:shape>
                  </w:pict>
                </mc:Fallback>
              </mc:AlternateContent>
            </w:r>
          </w:p>
          <w:p w14:paraId="1A4F9AE1" w14:textId="60EAB981" w:rsidR="00041C05" w:rsidRPr="00041C05" w:rsidRDefault="00041C05" w:rsidP="00041C05"/>
        </w:tc>
        <w:tc>
          <w:tcPr>
            <w:tcW w:w="235" w:type="dxa"/>
            <w:vMerge w:val="restart"/>
          </w:tcPr>
          <w:p w14:paraId="7AF570FE" w14:textId="77777777" w:rsidR="00B903A7" w:rsidRDefault="00B903A7">
            <w:pPr>
              <w:cnfStyle w:val="100000000000" w:firstRow="1" w:lastRow="0" w:firstColumn="0" w:lastColumn="0" w:oddVBand="0" w:evenVBand="0" w:oddHBand="0" w:evenHBand="0" w:firstRowFirstColumn="0" w:firstRowLastColumn="0" w:lastRowFirstColumn="0" w:lastRowLastColumn="0"/>
            </w:pPr>
          </w:p>
        </w:tc>
        <w:tc>
          <w:tcPr>
            <w:tcW w:w="3747" w:type="dxa"/>
            <w:shd w:val="clear" w:color="auto" w:fill="3F1D5A" w:themeFill="accent1"/>
            <w:vAlign w:val="center"/>
          </w:tcPr>
          <w:p w14:paraId="34FCB683" w14:textId="77777777" w:rsidR="00B903A7" w:rsidRDefault="00B903A7" w:rsidP="00426F60">
            <w:pPr>
              <w:jc w:val="cente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48BF6604" wp14:editId="6BA25393">
                      <wp:extent cx="2101756" cy="846161"/>
                      <wp:effectExtent l="0" t="0" r="0" b="9525"/>
                      <wp:docPr id="1" name="Text Box 1"/>
                      <wp:cNvGraphicFramePr/>
                      <a:graphic xmlns:a="http://schemas.openxmlformats.org/drawingml/2006/main">
                        <a:graphicData uri="http://schemas.microsoft.com/office/word/2010/wordprocessingShape">
                          <wps:wsp>
                            <wps:cNvSpPr txBox="1"/>
                            <wps:spPr>
                              <a:xfrm>
                                <a:off x="0" y="0"/>
                                <a:ext cx="2101756" cy="8461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A07676" w14:textId="6CD6081E" w:rsidR="00B903A7" w:rsidRDefault="00960FCA" w:rsidP="00960FCA">
                                  <w:pPr>
                                    <w:pStyle w:val="Heading1"/>
                                    <w:jc w:val="center"/>
                                  </w:pPr>
                                  <w:r>
                                    <w:t>CRISP-DM</w:t>
                                  </w:r>
                                </w:p>
                                <w:p w14:paraId="47ED3913" w14:textId="77777777" w:rsidR="005D120C" w:rsidRPr="005D120C" w:rsidRDefault="005D120C" w:rsidP="005D120C">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14:paraId="72B36E2F" w14:textId="77777777" w:rsidR="005D120C" w:rsidRPr="005D120C" w:rsidRDefault="005D120C" w:rsidP="005D12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BF6604" id="Text Box 1" o:spid="_x0000_s1030" type="#_x0000_t202" style="width:165.5pt;height:6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" filled="f" stroked="f">
                      <v:textbox>
                        <w:txbxContent>
                          <w:p w14:paraId="15A07676" w14:textId="6CD6081E" w:rsidR="00B903A7" w:rsidRDefault="00960FCA" w:rsidP="00960FCA">
                            <w:pPr>
                              <w:pStyle w:val="Heading1"/>
                              <w:jc w:val="center"/>
                            </w:pPr>
                            <w:r>
                              <w:t>CRISP-DM</w:t>
                            </w:r>
                          </w:p>
                          <w:p w14:paraId="47ED3913" w14:textId="77777777" w:rsidR="005D120C" w:rsidRPr="005D120C" w:rsidRDefault="005D120C" w:rsidP="005D120C">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14:paraId="72B36E2F" w14:textId="77777777" w:rsidR="005D120C" w:rsidRPr="005D120C" w:rsidRDefault="005D120C" w:rsidP="005D120C"/>
                        </w:txbxContent>
                      </v:textbox>
                      <w10:anchorlock/>
                    </v:shape>
                  </w:pict>
                </mc:Fallback>
              </mc:AlternateContent>
            </w:r>
          </w:p>
        </w:tc>
      </w:tr>
      <w:tr w:rsidR="00732598" w14:paraId="0B4BA56F" w14:textId="77777777" w:rsidTr="008A25C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815" w:type="dxa"/>
            <w:vMerge/>
          </w:tcPr>
          <w:p w14:paraId="3CD87AF2" w14:textId="77777777" w:rsidR="00B903A7" w:rsidRDefault="00B903A7"/>
        </w:tc>
        <w:tc>
          <w:tcPr>
            <w:tcW w:w="235" w:type="dxa"/>
            <w:vMerge/>
          </w:tcPr>
          <w:p w14:paraId="57F176CC" w14:textId="77777777" w:rsidR="00B903A7" w:rsidRDefault="00B903A7">
            <w:pPr>
              <w:cnfStyle w:val="000000100000" w:firstRow="0" w:lastRow="0" w:firstColumn="0" w:lastColumn="0" w:oddVBand="0" w:evenVBand="0" w:oddHBand="1" w:evenHBand="0" w:firstRowFirstColumn="0" w:firstRowLastColumn="0" w:lastRowFirstColumn="0" w:lastRowLastColumn="0"/>
            </w:pPr>
          </w:p>
        </w:tc>
        <w:tc>
          <w:tcPr>
            <w:tcW w:w="3747" w:type="dxa"/>
            <w:vMerge w:val="restart"/>
            <w:shd w:val="clear" w:color="auto" w:fill="3F1D5A" w:themeFill="accent1"/>
            <w:vAlign w:val="center"/>
          </w:tcPr>
          <w:p w14:paraId="656744A0" w14:textId="77777777" w:rsidR="00B903A7" w:rsidRDefault="00B903A7" w:rsidP="00426F60">
            <w:pPr>
              <w:shd w:val="clear" w:color="auto" w:fill="3F1D5A" w:themeFill="accent1"/>
              <w:jc w:val="center"/>
              <w:cnfStyle w:val="000000100000" w:firstRow="0" w:lastRow="0" w:firstColumn="0" w:lastColumn="0" w:oddVBand="0" w:evenVBand="0" w:oddHBand="1" w:evenHBand="0" w:firstRowFirstColumn="0" w:firstRowLastColumn="0" w:lastRowFirstColumn="0" w:lastRowLastColumn="0"/>
              <w:rPr>
                <w:color w:val="F3642C" w:themeColor="text2"/>
              </w:rPr>
            </w:pPr>
          </w:p>
          <w:p w14:paraId="45C0AA22" w14:textId="77777777" w:rsidR="00B903A7" w:rsidRDefault="00426F60" w:rsidP="00426F60">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inline distT="0" distB="0" distL="0" distR="0" wp14:anchorId="72CD60FF" wp14:editId="4C0F03A8">
                      <wp:extent cx="2101215" cy="6905767"/>
                      <wp:effectExtent l="0" t="0" r="0" b="9525"/>
                      <wp:docPr id="8" name="Text Box 8"/>
                      <wp:cNvGraphicFramePr/>
                      <a:graphic xmlns:a="http://schemas.openxmlformats.org/drawingml/2006/main">
                        <a:graphicData uri="http://schemas.microsoft.com/office/word/2010/wordprocessingShape">
                          <wps:wsp>
                            <wps:cNvSpPr txBox="1"/>
                            <wps:spPr>
                              <a:xfrm>
                                <a:off x="0" y="0"/>
                                <a:ext cx="2101215" cy="6905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F7A3C0" w14:textId="5398D29B" w:rsidR="00426F60" w:rsidRDefault="00960FCA" w:rsidP="00A066EF">
                                  <w:pPr>
                                    <w:pStyle w:val="Heading1"/>
                                    <w:spacing w:line="276" w:lineRule="auto"/>
                                    <w:jc w:val="both"/>
                                    <w:rPr>
                                      <w:sz w:val="24"/>
                                    </w:rPr>
                                  </w:pPr>
                                  <w:r w:rsidRPr="00960FCA">
                                    <w:rPr>
                                      <w:sz w:val="24"/>
                                    </w:rPr>
                                    <w:t>CRISP-DM is a</w:t>
                                  </w:r>
                                  <w:r w:rsidR="00A066EF">
                                    <w:rPr>
                                      <w:sz w:val="24"/>
                                    </w:rPr>
                                    <w:t>n open</w:t>
                                  </w:r>
                                  <w:r w:rsidRPr="00960FCA">
                                    <w:rPr>
                                      <w:sz w:val="24"/>
                                    </w:rPr>
                                    <w:t xml:space="preserve"> cross industry standard process for data mining and provides a structured approach for planning and execution of data mining projects. </w:t>
                                  </w:r>
                                </w:p>
                                <w:p w14:paraId="1949F11A" w14:textId="74530BE4" w:rsidR="00A066EF" w:rsidRDefault="00A066EF" w:rsidP="00A066EF">
                                  <w:pPr>
                                    <w:jc w:val="both"/>
                                  </w:pPr>
                                </w:p>
                                <w:p w14:paraId="30FC1F2B" w14:textId="3E8C1202" w:rsidR="00A066EF" w:rsidRPr="00A066EF" w:rsidRDefault="00A066EF" w:rsidP="00A066EF">
                                  <w:pPr>
                                    <w:pStyle w:val="Heading1"/>
                                    <w:spacing w:line="276" w:lineRule="auto"/>
                                    <w:jc w:val="both"/>
                                    <w:rPr>
                                      <w:sz w:val="24"/>
                                    </w:rPr>
                                  </w:pPr>
                                  <w:r w:rsidRPr="00A066EF">
                                    <w:rPr>
                                      <w:sz w:val="24"/>
                                    </w:rPr>
                                    <w:t>The CRISP-DM project lifecycle is illustrated below for reference.</w:t>
                                  </w:r>
                                </w:p>
                                <w:p w14:paraId="79FE9304" w14:textId="0E480BA1" w:rsidR="00960FCA" w:rsidRDefault="00960FCA" w:rsidP="00960FCA"/>
                                <w:p w14:paraId="7CF2D402" w14:textId="0A591B68" w:rsidR="00960FCA" w:rsidRPr="00960FCA" w:rsidRDefault="00960FCA" w:rsidP="00960FCA">
                                  <w:r w:rsidRPr="00960FCA">
                                    <w:rPr>
                                      <w:noProof/>
                                    </w:rPr>
                                    <w:drawing>
                                      <wp:inline distT="0" distB="0" distL="0" distR="0" wp14:anchorId="10E6F18A" wp14:editId="4A03BD57">
                                        <wp:extent cx="1918335" cy="1918335"/>
                                        <wp:effectExtent l="0" t="0" r="5715" b="5715"/>
                                        <wp:docPr id="3" name="Picture 3" descr="Image result for cris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isp-d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8335" cy="1918335"/>
                                                </a:xfrm>
                                                <a:prstGeom prst="rect">
                                                  <a:avLst/>
                                                </a:prstGeom>
                                                <a:noFill/>
                                                <a:ln>
                                                  <a:noFill/>
                                                </a:ln>
                                              </pic:spPr>
                                            </pic:pic>
                                          </a:graphicData>
                                        </a:graphic>
                                      </wp:inline>
                                    </w:drawing>
                                  </w:r>
                                </w:p>
                                <w:p w14:paraId="7131A29F" w14:textId="7ED5C71E" w:rsidR="00960FCA" w:rsidRPr="00A066EF" w:rsidRDefault="00960FCA" w:rsidP="00A066EF">
                                  <w:pPr>
                                    <w:pStyle w:val="Heading1"/>
                                    <w:spacing w:line="276" w:lineRule="auto"/>
                                    <w:rPr>
                                      <w:sz w:val="24"/>
                                    </w:rPr>
                                  </w:pPr>
                                  <w:r w:rsidRPr="00A066EF">
                                    <w:rPr>
                                      <w:sz w:val="24"/>
                                    </w:rPr>
                                    <w:t xml:space="preserve">We are choosing CRISP-DM </w:t>
                                  </w:r>
                                  <w:r w:rsidR="00E70ED7">
                                    <w:rPr>
                                      <w:sz w:val="24"/>
                                    </w:rPr>
                                    <w:t>versus ASUS-DM as ongoing optimization is not in scope for this exercise.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2CD60FF" id="Text Box 8" o:spid="_x0000_s1031" type="#_x0000_t202" style="width:165.45pt;height:5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" filled="f" stroked="f">
                      <v:textbox>
                        <w:txbxContent>
                          <w:p w14:paraId="41F7A3C0" w14:textId="5398D29B" w:rsidR="00426F60" w:rsidRDefault="00960FCA" w:rsidP="00A066EF">
                            <w:pPr>
                              <w:pStyle w:val="Heading1"/>
                              <w:spacing w:line="276" w:lineRule="auto"/>
                              <w:jc w:val="both"/>
                              <w:rPr>
                                <w:sz w:val="24"/>
                              </w:rPr>
                            </w:pPr>
                            <w:r w:rsidRPr="00960FCA">
                              <w:rPr>
                                <w:sz w:val="24"/>
                              </w:rPr>
                              <w:t>CRISP-DM is a</w:t>
                            </w:r>
                            <w:r w:rsidR="00A066EF">
                              <w:rPr>
                                <w:sz w:val="24"/>
                              </w:rPr>
                              <w:t>n open</w:t>
                            </w:r>
                            <w:r w:rsidRPr="00960FCA">
                              <w:rPr>
                                <w:sz w:val="24"/>
                              </w:rPr>
                              <w:t xml:space="preserve"> cross industry standard process for data mining and provides a structured approach for planning and execution of data mining projects. </w:t>
                            </w:r>
                          </w:p>
                          <w:p w14:paraId="1949F11A" w14:textId="74530BE4" w:rsidR="00A066EF" w:rsidRDefault="00A066EF" w:rsidP="00A066EF">
                            <w:pPr>
                              <w:jc w:val="both"/>
                            </w:pPr>
                          </w:p>
                          <w:p w14:paraId="30FC1F2B" w14:textId="3E8C1202" w:rsidR="00A066EF" w:rsidRPr="00A066EF" w:rsidRDefault="00A066EF" w:rsidP="00A066EF">
                            <w:pPr>
                              <w:pStyle w:val="Heading1"/>
                              <w:spacing w:line="276" w:lineRule="auto"/>
                              <w:jc w:val="both"/>
                              <w:rPr>
                                <w:sz w:val="24"/>
                              </w:rPr>
                            </w:pPr>
                            <w:r w:rsidRPr="00A066EF">
                              <w:rPr>
                                <w:sz w:val="24"/>
                              </w:rPr>
                              <w:t>The CRISP-DM project lifecycle is illustrated below for reference.</w:t>
                            </w:r>
                          </w:p>
                          <w:p w14:paraId="79FE9304" w14:textId="0E480BA1" w:rsidR="00960FCA" w:rsidRDefault="00960FCA" w:rsidP="00960FCA"/>
                          <w:p w14:paraId="7CF2D402" w14:textId="0A591B68" w:rsidR="00960FCA" w:rsidRPr="00960FCA" w:rsidRDefault="00960FCA" w:rsidP="00960FCA">
                            <w:r w:rsidRPr="00960FCA">
                              <w:rPr>
                                <w:noProof/>
                              </w:rPr>
                              <w:drawing>
                                <wp:inline distT="0" distB="0" distL="0" distR="0" wp14:anchorId="10E6F18A" wp14:editId="4A03BD57">
                                  <wp:extent cx="1918335" cy="1918335"/>
                                  <wp:effectExtent l="0" t="0" r="5715" b="5715"/>
                                  <wp:docPr id="3" name="Picture 3" descr="Image result for cris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isp-d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8335" cy="1918335"/>
                                          </a:xfrm>
                                          <a:prstGeom prst="rect">
                                            <a:avLst/>
                                          </a:prstGeom>
                                          <a:noFill/>
                                          <a:ln>
                                            <a:noFill/>
                                          </a:ln>
                                        </pic:spPr>
                                      </pic:pic>
                                    </a:graphicData>
                                  </a:graphic>
                                </wp:inline>
                              </w:drawing>
                            </w:r>
                          </w:p>
                          <w:p w14:paraId="7131A29F" w14:textId="7ED5C71E" w:rsidR="00960FCA" w:rsidRPr="00A066EF" w:rsidRDefault="00960FCA" w:rsidP="00A066EF">
                            <w:pPr>
                              <w:pStyle w:val="Heading1"/>
                              <w:spacing w:line="276" w:lineRule="auto"/>
                              <w:rPr>
                                <w:sz w:val="24"/>
                              </w:rPr>
                            </w:pPr>
                            <w:r w:rsidRPr="00A066EF">
                              <w:rPr>
                                <w:sz w:val="24"/>
                              </w:rPr>
                              <w:t xml:space="preserve">We are choosing CRISP-DM </w:t>
                            </w:r>
                            <w:r w:rsidR="00E70ED7">
                              <w:rPr>
                                <w:sz w:val="24"/>
                              </w:rPr>
                              <w:t>versus ASUS-DM as ongoing optimization is not in scope for this exercise.</w:t>
                            </w:r>
                          </w:p>
                        </w:txbxContent>
                      </v:textbox>
                      <w10:anchorlock/>
                    </v:shape>
                  </w:pict>
                </mc:Fallback>
              </mc:AlternateContent>
            </w:r>
          </w:p>
        </w:tc>
      </w:tr>
      <w:tr w:rsidR="00732598" w14:paraId="6B7C6602" w14:textId="77777777" w:rsidTr="001C62C8">
        <w:trPr>
          <w:trHeight w:val="478"/>
        </w:trPr>
        <w:tc>
          <w:tcPr>
            <w:cnfStyle w:val="001000000000" w:firstRow="0" w:lastRow="0" w:firstColumn="1" w:lastColumn="0" w:oddVBand="0" w:evenVBand="0" w:oddHBand="0" w:evenHBand="0" w:firstRowFirstColumn="0" w:firstRowLastColumn="0" w:lastRowFirstColumn="0" w:lastRowLastColumn="0"/>
            <w:tcW w:w="7815" w:type="dxa"/>
            <w:vAlign w:val="center"/>
          </w:tcPr>
          <w:p w14:paraId="701646F2" w14:textId="77777777" w:rsidR="00B903A7" w:rsidRPr="00B903A7" w:rsidRDefault="00260E5B" w:rsidP="00260E5B">
            <w:pPr>
              <w:pStyle w:val="Subtitle"/>
              <w:rPr>
                <w:b/>
              </w:rPr>
            </w:pPr>
            <w:r>
              <w:rPr>
                <w:noProof/>
              </w:rPr>
              <mc:AlternateContent>
                <mc:Choice Requires="wps">
                  <w:drawing>
                    <wp:inline distT="0" distB="0" distL="0" distR="0" wp14:anchorId="770C28F5" wp14:editId="288C328C">
                      <wp:extent cx="4749421" cy="382137"/>
                      <wp:effectExtent l="0" t="0" r="0" b="0"/>
                      <wp:docPr id="11" name="Text Box 11"/>
                      <wp:cNvGraphicFramePr/>
                      <a:graphic xmlns:a="http://schemas.openxmlformats.org/drawingml/2006/main">
                        <a:graphicData uri="http://schemas.microsoft.com/office/word/2010/wordprocessingShape">
                          <wps:wsp>
                            <wps:cNvSpPr txBox="1"/>
                            <wps:spPr>
                              <a:xfrm>
                                <a:off x="0" y="0"/>
                                <a:ext cx="4749421" cy="3821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08E34C" w14:textId="62F54B62" w:rsidR="004F53E9" w:rsidRPr="00E70ED7" w:rsidRDefault="00041C05" w:rsidP="00B76B9C">
                                  <w:pPr>
                                    <w:pStyle w:val="Subtitle"/>
                                    <w:rPr>
                                      <w:color w:val="auto"/>
                                    </w:rPr>
                                  </w:pPr>
                                  <w:r w:rsidRPr="00E70ED7">
                                    <w:rPr>
                                      <w:color w:val="auto"/>
                                    </w:rPr>
                                    <w:t>Project Overview</w:t>
                                  </w:r>
                                  <w:r w:rsidR="00E70ED7" w:rsidRPr="00E70ED7">
                                    <w:rPr>
                                      <w:color w:val="auto"/>
                                    </w:rPr>
                                    <w:t>PProject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0C28F5" id="Text Box 11" o:spid="_x0000_s1032" type="#_x0000_t202" style="width:373.95pt;height: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" filled="f" stroked="f">
                      <v:textbox>
                        <w:txbxContent>
                          <w:p w14:paraId="4C08E34C" w14:textId="62F54B62" w:rsidR="004F53E9" w:rsidRPr="00E70ED7" w:rsidRDefault="00041C05" w:rsidP="00B76B9C">
                            <w:pPr>
                              <w:pStyle w:val="Subtitle"/>
                              <w:rPr>
                                <w:color w:val="auto"/>
                              </w:rPr>
                            </w:pPr>
                            <w:r w:rsidRPr="00E70ED7">
                              <w:rPr>
                                <w:color w:val="auto"/>
                              </w:rPr>
                              <w:t>Project Overview</w:t>
                            </w:r>
                            <w:r w:rsidR="00E70ED7" w:rsidRPr="00E70ED7">
                              <w:rPr>
                                <w:color w:val="auto"/>
                              </w:rPr>
                              <w:t>PProject OVerview</w:t>
                            </w:r>
                          </w:p>
                        </w:txbxContent>
                      </v:textbox>
                      <w10:anchorlock/>
                    </v:shape>
                  </w:pict>
                </mc:Fallback>
              </mc:AlternateContent>
            </w:r>
          </w:p>
        </w:tc>
        <w:tc>
          <w:tcPr>
            <w:tcW w:w="235" w:type="dxa"/>
            <w:vMerge/>
          </w:tcPr>
          <w:p w14:paraId="21ACB7E3" w14:textId="77777777" w:rsidR="00B903A7" w:rsidRDefault="00B903A7">
            <w:pPr>
              <w:cnfStyle w:val="000000000000" w:firstRow="0" w:lastRow="0" w:firstColumn="0" w:lastColumn="0" w:oddVBand="0" w:evenVBand="0" w:oddHBand="0" w:evenHBand="0" w:firstRowFirstColumn="0" w:firstRowLastColumn="0" w:lastRowFirstColumn="0" w:lastRowLastColumn="0"/>
            </w:pPr>
          </w:p>
        </w:tc>
        <w:tc>
          <w:tcPr>
            <w:tcW w:w="3747" w:type="dxa"/>
            <w:vMerge/>
            <w:shd w:val="clear" w:color="auto" w:fill="3F1D5A" w:themeFill="accent1"/>
          </w:tcPr>
          <w:p w14:paraId="7A17509C" w14:textId="77777777" w:rsidR="00B903A7" w:rsidRDefault="00B903A7">
            <w:pPr>
              <w:cnfStyle w:val="000000000000" w:firstRow="0" w:lastRow="0" w:firstColumn="0" w:lastColumn="0" w:oddVBand="0" w:evenVBand="0" w:oddHBand="0" w:evenHBand="0" w:firstRowFirstColumn="0" w:firstRowLastColumn="0" w:lastRowFirstColumn="0" w:lastRowLastColumn="0"/>
            </w:pPr>
          </w:p>
        </w:tc>
      </w:tr>
      <w:tr w:rsidR="00732598" w:rsidRPr="004F53E9" w14:paraId="69570DE2" w14:textId="77777777" w:rsidTr="008A25CD">
        <w:trPr>
          <w:cnfStyle w:val="000000100000" w:firstRow="0" w:lastRow="0" w:firstColumn="0" w:lastColumn="0" w:oddVBand="0" w:evenVBand="0" w:oddHBand="1" w:evenHBand="0" w:firstRowFirstColumn="0" w:firstRowLastColumn="0" w:lastRowFirstColumn="0" w:lastRowLastColumn="0"/>
          <w:trHeight w:val="10395"/>
        </w:trPr>
        <w:tc>
          <w:tcPr>
            <w:cnfStyle w:val="001000000000" w:firstRow="0" w:lastRow="0" w:firstColumn="1" w:lastColumn="0" w:oddVBand="0" w:evenVBand="0" w:oddHBand="0" w:evenHBand="0" w:firstRowFirstColumn="0" w:firstRowLastColumn="0" w:lastRowFirstColumn="0" w:lastRowLastColumn="0"/>
            <w:tcW w:w="7815" w:type="dxa"/>
            <w:shd w:val="clear" w:color="auto" w:fill="auto"/>
            <w:vAlign w:val="center"/>
          </w:tcPr>
          <w:p w14:paraId="1E6245F4" w14:textId="77777777" w:rsidR="005D120C" w:rsidRDefault="004F53E9" w:rsidP="004F53E9">
            <w:pPr>
              <w:jc w:val="center"/>
              <w:rPr>
                <w:b w:val="0"/>
                <w:bCs w:val="0"/>
              </w:rPr>
            </w:pPr>
            <w:r>
              <w:rPr>
                <w:noProof/>
              </w:rPr>
              <mc:AlternateContent>
                <mc:Choice Requires="wps">
                  <w:drawing>
                    <wp:inline distT="0" distB="0" distL="0" distR="0" wp14:anchorId="257BDBEF" wp14:editId="4F303141">
                      <wp:extent cx="4885349" cy="6619875"/>
                      <wp:effectExtent l="0" t="0" r="0" b="9525"/>
                      <wp:docPr id="9" name="Text Box 9"/>
                      <wp:cNvGraphicFramePr/>
                      <a:graphic xmlns:a="http://schemas.openxmlformats.org/drawingml/2006/main">
                        <a:graphicData uri="http://schemas.microsoft.com/office/word/2010/wordprocessingShape">
                          <wps:wsp>
                            <wps:cNvSpPr txBox="1"/>
                            <wps:spPr>
                              <a:xfrm>
                                <a:off x="0" y="0"/>
                                <a:ext cx="4885349" cy="66198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F234CA" w14:textId="478F376E" w:rsidR="00426F60" w:rsidRPr="00960FCA" w:rsidRDefault="00041C05" w:rsidP="008A25CD">
                                  <w:pPr>
                                    <w:pStyle w:val="Heading2"/>
                                    <w:spacing w:before="0"/>
                                    <w:rPr>
                                      <w:sz w:val="24"/>
                                    </w:rPr>
                                  </w:pPr>
                                  <w:r w:rsidRPr="00960FCA">
                                    <w:rPr>
                                      <w:sz w:val="24"/>
                                    </w:rPr>
                                    <w:t>Context</w:t>
                                  </w:r>
                                </w:p>
                                <w:p w14:paraId="4C625BD3" w14:textId="77777777" w:rsidR="00041C05" w:rsidRPr="00960FCA" w:rsidRDefault="00041C05" w:rsidP="00960FCA">
                                  <w:pPr>
                                    <w:spacing w:after="0"/>
                                    <w:jc w:val="both"/>
                                    <w:rPr>
                                      <w:sz w:val="20"/>
                                    </w:rPr>
                                  </w:pPr>
                                  <w:r w:rsidRPr="00960FCA">
                                    <w:rPr>
                                      <w:sz w:val="20"/>
                                    </w:rPr>
                                    <w:t xml:space="preserve">XYZ is a retail giant with operations in &lt;&gt; countries. It operates an </w:t>
                                  </w:r>
                                </w:p>
                                <w:p w14:paraId="4591B4BB" w14:textId="44435660" w:rsidR="008A25CD" w:rsidRPr="00960FCA" w:rsidRDefault="00041C05" w:rsidP="00960FCA">
                                  <w:pPr>
                                    <w:spacing w:after="0"/>
                                    <w:jc w:val="both"/>
                                    <w:rPr>
                                      <w:sz w:val="20"/>
                                    </w:rPr>
                                  </w:pPr>
                                  <w:r w:rsidRPr="00960FCA">
                                    <w:rPr>
                                      <w:sz w:val="20"/>
                                    </w:rPr>
                                    <w:t xml:space="preserve">e-commerce portal in the Indian market with daily turnover of $ million. XYZ is looking for cross-sell / up-sell opportunities to existing and potential new customers and would like recommendations on </w:t>
                                  </w:r>
                                  <w:r w:rsidR="00960FCA" w:rsidRPr="00960FCA">
                                    <w:rPr>
                                      <w:sz w:val="20"/>
                                    </w:rPr>
                                    <w:t>top 20</w:t>
                                  </w:r>
                                  <w:r w:rsidRPr="00960FCA">
                                    <w:rPr>
                                      <w:sz w:val="20"/>
                                    </w:rPr>
                                    <w:t xml:space="preserve"> products likely to be purchased by </w:t>
                                  </w:r>
                                  <w:r w:rsidR="00960FCA" w:rsidRPr="00960FCA">
                                    <w:rPr>
                                      <w:sz w:val="20"/>
                                    </w:rPr>
                                    <w:t>their customers</w:t>
                                  </w:r>
                                  <w:r w:rsidRPr="00960FCA">
                                    <w:rPr>
                                      <w:sz w:val="20"/>
                                    </w:rPr>
                                    <w:t>. To answer these questions, we</w:t>
                                  </w:r>
                                  <w:r w:rsidR="00960FCA" w:rsidRPr="00960FCA">
                                    <w:rPr>
                                      <w:sz w:val="20"/>
                                    </w:rPr>
                                    <w:t xml:space="preserve"> are developing a recommendation engine </w:t>
                                  </w:r>
                                  <w:r w:rsidRPr="00960FCA">
                                    <w:rPr>
                                      <w:sz w:val="20"/>
                                    </w:rPr>
                                    <w:t xml:space="preserve">to help </w:t>
                                  </w:r>
                                  <w:r w:rsidR="00960FCA" w:rsidRPr="00960FCA">
                                    <w:rPr>
                                      <w:sz w:val="20"/>
                                    </w:rPr>
                                    <w:t>XYZ</w:t>
                                  </w:r>
                                  <w:r w:rsidRPr="00960FCA">
                                    <w:rPr>
                                      <w:sz w:val="20"/>
                                    </w:rPr>
                                    <w:t xml:space="preserve"> predict top items </w:t>
                                  </w:r>
                                  <w:r w:rsidR="00960FCA" w:rsidRPr="00960FCA">
                                    <w:rPr>
                                      <w:sz w:val="20"/>
                                    </w:rPr>
                                    <w:t xml:space="preserve">likely </w:t>
                                  </w:r>
                                  <w:r w:rsidRPr="00960FCA">
                                    <w:rPr>
                                      <w:sz w:val="20"/>
                                    </w:rPr>
                                    <w:t xml:space="preserve">to be purchased </w:t>
                                  </w:r>
                                  <w:r w:rsidR="00960FCA" w:rsidRPr="00960FCA">
                                    <w:rPr>
                                      <w:sz w:val="20"/>
                                    </w:rPr>
                                    <w:t>at a customer level</w:t>
                                  </w:r>
                                  <w:r w:rsidRPr="00960FCA">
                                    <w:rPr>
                                      <w:sz w:val="20"/>
                                    </w:rPr>
                                    <w:t>. </w:t>
                                  </w:r>
                                  <w:r w:rsidR="00960FCA" w:rsidRPr="00960FCA">
                                    <w:rPr>
                                      <w:sz w:val="20"/>
                                    </w:rPr>
                                    <w:t>The business value expected from this project is to increase XYZ’s chances of selling more products. This can be quantified as the opportunity to sell the top items predicted for likely sale by each customer and the cross-sell / up-sell opportunity for XYZ’s e-commerce customer base will be derived as part of this project.</w:t>
                                  </w:r>
                                </w:p>
                                <w:p w14:paraId="4CA86881" w14:textId="77777777" w:rsidR="00041C05" w:rsidRPr="00960FCA" w:rsidRDefault="00041C05" w:rsidP="00960FCA">
                                  <w:pPr>
                                    <w:spacing w:after="0" w:line="240" w:lineRule="auto"/>
                                    <w:jc w:val="both"/>
                                    <w:rPr>
                                      <w:sz w:val="20"/>
                                    </w:rPr>
                                  </w:pPr>
                                </w:p>
                                <w:p w14:paraId="01CF31B8" w14:textId="3B619E7D" w:rsidR="004F53E9" w:rsidRPr="00960FCA" w:rsidRDefault="00960FCA" w:rsidP="008A25CD">
                                  <w:pPr>
                                    <w:pStyle w:val="Heading2"/>
                                    <w:spacing w:before="0"/>
                                    <w:rPr>
                                      <w:sz w:val="24"/>
                                    </w:rPr>
                                  </w:pPr>
                                  <w:r w:rsidRPr="00960FCA">
                                    <w:rPr>
                                      <w:sz w:val="24"/>
                                    </w:rPr>
                                    <w:t>Approach</w:t>
                                  </w:r>
                                </w:p>
                                <w:p w14:paraId="7A8ED507" w14:textId="77777777" w:rsidR="00960FCA" w:rsidRPr="00960FCA" w:rsidRDefault="00960FCA" w:rsidP="00960FCA">
                                  <w:pPr>
                                    <w:spacing w:after="0"/>
                                    <w:rPr>
                                      <w:sz w:val="20"/>
                                    </w:rPr>
                                  </w:pPr>
                                </w:p>
                                <w:p w14:paraId="548F6162" w14:textId="61BC059C" w:rsidR="00960FCA" w:rsidRPr="00960FCA" w:rsidRDefault="00960FCA" w:rsidP="00960FCA">
                                  <w:pPr>
                                    <w:spacing w:after="0"/>
                                    <w:rPr>
                                      <w:sz w:val="20"/>
                                    </w:rPr>
                                  </w:pPr>
                                  <w:r w:rsidRPr="00960FCA">
                                    <w:rPr>
                                      <w:sz w:val="20"/>
                                    </w:rPr>
                                    <w:t>CRISP-DM methodology will be used as a framework to execute this project. This c</w:t>
                                  </w:r>
                                  <w:r w:rsidR="00A066EF">
                                    <w:rPr>
                                      <w:sz w:val="20"/>
                                    </w:rPr>
                                    <w:t>onsists of the following steps:</w:t>
                                  </w:r>
                                </w:p>
                                <w:p w14:paraId="1B97BF8D" w14:textId="77777777" w:rsidR="00960FCA" w:rsidRPr="00960FCA" w:rsidRDefault="00960FCA" w:rsidP="00960FCA">
                                  <w:pPr>
                                    <w:spacing w:after="0"/>
                                    <w:rPr>
                                      <w:sz w:val="20"/>
                                    </w:rPr>
                                  </w:pPr>
                                  <w:r w:rsidRPr="00960FCA">
                                    <w:rPr>
                                      <w:b/>
                                      <w:sz w:val="20"/>
                                    </w:rPr>
                                    <w:t>Business understanding</w:t>
                                  </w:r>
                                  <w:r w:rsidRPr="00960FCA">
                                    <w:rPr>
                                      <w:sz w:val="20"/>
                                    </w:rPr>
                                    <w:t>: Understanding the need and drivers for recommender system - whether this is being done to turnaround declining revenues, is there a focus on a specific set of customers or products etc.</w:t>
                                  </w:r>
                                </w:p>
                                <w:p w14:paraId="279C3A9F" w14:textId="77777777" w:rsidR="00960FCA" w:rsidRPr="00960FCA" w:rsidRDefault="00960FCA" w:rsidP="00960FCA">
                                  <w:pPr>
                                    <w:spacing w:after="0"/>
                                    <w:rPr>
                                      <w:sz w:val="20"/>
                                    </w:rPr>
                                  </w:pPr>
                                  <w:r w:rsidRPr="00960FCA">
                                    <w:rPr>
                                      <w:b/>
                                      <w:sz w:val="20"/>
                                    </w:rPr>
                                    <w:t>Data understanding</w:t>
                                  </w:r>
                                  <w:r w:rsidRPr="00960FCA">
                                    <w:rPr>
                                      <w:sz w:val="20"/>
                                    </w:rPr>
                                    <w:t>: Exploratory data analysis and feature extraction</w:t>
                                  </w:r>
                                </w:p>
                                <w:p w14:paraId="2F81BAA8" w14:textId="77777777" w:rsidR="00960FCA" w:rsidRPr="00960FCA" w:rsidRDefault="00960FCA" w:rsidP="00960FCA">
                                  <w:pPr>
                                    <w:spacing w:after="0"/>
                                    <w:rPr>
                                      <w:sz w:val="20"/>
                                    </w:rPr>
                                  </w:pPr>
                                  <w:r w:rsidRPr="00960FCA">
                                    <w:rPr>
                                      <w:b/>
                                      <w:sz w:val="20"/>
                                    </w:rPr>
                                    <w:t>Data preparation</w:t>
                                  </w:r>
                                  <w:r w:rsidRPr="00960FCA">
                                    <w:rPr>
                                      <w:sz w:val="20"/>
                                    </w:rPr>
                                    <w:t>: Data cleansing and feature engineering</w:t>
                                  </w:r>
                                </w:p>
                                <w:p w14:paraId="1EE29128" w14:textId="323B5120" w:rsidR="00960FCA" w:rsidRPr="00960FCA" w:rsidRDefault="00960FCA" w:rsidP="00960FCA">
                                  <w:pPr>
                                    <w:spacing w:after="0"/>
                                    <w:rPr>
                                      <w:sz w:val="20"/>
                                    </w:rPr>
                                  </w:pPr>
                                  <w:r w:rsidRPr="00960FCA">
                                    <w:rPr>
                                      <w:b/>
                                      <w:sz w:val="20"/>
                                    </w:rPr>
                                    <w:t>Modeling</w:t>
                                  </w:r>
                                  <w:r w:rsidRPr="00960FCA">
                                    <w:rPr>
                                      <w:sz w:val="20"/>
                                    </w:rPr>
                                    <w:t xml:space="preserve">: </w:t>
                                  </w:r>
                                  <w:r w:rsidR="00A066EF">
                                    <w:rPr>
                                      <w:sz w:val="20"/>
                                    </w:rPr>
                                    <w:t>Feature Selection, d</w:t>
                                  </w:r>
                                  <w:r w:rsidRPr="00960FCA">
                                    <w:rPr>
                                      <w:sz w:val="20"/>
                                    </w:rPr>
                                    <w:t xml:space="preserve">eveloping product mix / recommendation models to suggest cross sell and up sell opportunities by customer. </w:t>
                                  </w:r>
                                </w:p>
                                <w:p w14:paraId="74E76200" w14:textId="77777777" w:rsidR="00960FCA" w:rsidRPr="00960FCA" w:rsidRDefault="00960FCA" w:rsidP="00960FCA">
                                  <w:pPr>
                                    <w:spacing w:after="0"/>
                                    <w:rPr>
                                      <w:sz w:val="20"/>
                                    </w:rPr>
                                  </w:pPr>
                                  <w:r w:rsidRPr="00960FCA">
                                    <w:rPr>
                                      <w:b/>
                                      <w:sz w:val="20"/>
                                    </w:rPr>
                                    <w:t>Evaluation</w:t>
                                  </w:r>
                                  <w:r w:rsidRPr="00960FCA">
                                    <w:rPr>
                                      <w:sz w:val="20"/>
                                    </w:rPr>
                                    <w:t>: This will be an iterative activity with the modeling effort. We can also evaluate this with the client if possible.</w:t>
                                  </w:r>
                                </w:p>
                                <w:p w14:paraId="3096A9B4" w14:textId="6BA79C39" w:rsidR="008A25CD" w:rsidRPr="00960FCA" w:rsidRDefault="00960FCA" w:rsidP="00960FCA">
                                  <w:pPr>
                                    <w:spacing w:after="0"/>
                                    <w:rPr>
                                      <w:sz w:val="20"/>
                                    </w:rPr>
                                  </w:pPr>
                                  <w:r w:rsidRPr="00960FCA">
                                    <w:rPr>
                                      <w:b/>
                                      <w:sz w:val="20"/>
                                    </w:rPr>
                                    <w:t>Deployment</w:t>
                                  </w:r>
                                  <w:r w:rsidRPr="00960FCA">
                                    <w:rPr>
                                      <w:sz w:val="20"/>
                                    </w:rPr>
                                    <w:t>: The models will be developed and deployed using infrastructure in IIMB DCAL labs before handing over to the client.</w:t>
                                  </w:r>
                                </w:p>
                                <w:p w14:paraId="290A60D7" w14:textId="77777777" w:rsidR="00960FCA" w:rsidRDefault="00960FCA" w:rsidP="008A25CD">
                                  <w:pPr>
                                    <w:pStyle w:val="Heading2"/>
                                    <w:spacing w:before="0"/>
                                    <w:rPr>
                                      <w:sz w:val="24"/>
                                    </w:rPr>
                                  </w:pPr>
                                </w:p>
                                <w:p w14:paraId="1EF93A1B" w14:textId="248F505A" w:rsidR="004F53E9" w:rsidRPr="00960FCA" w:rsidRDefault="00960FCA" w:rsidP="008A25CD">
                                  <w:pPr>
                                    <w:pStyle w:val="Heading2"/>
                                    <w:spacing w:before="0"/>
                                    <w:rPr>
                                      <w:sz w:val="24"/>
                                    </w:rPr>
                                  </w:pPr>
                                  <w:r w:rsidRPr="00960FCA">
                                    <w:rPr>
                                      <w:sz w:val="24"/>
                                    </w:rPr>
                                    <w:t>Scope</w:t>
                                  </w:r>
                                </w:p>
                                <w:p w14:paraId="73934BCE" w14:textId="7F914AA0" w:rsidR="00041C05" w:rsidRPr="00960FCA" w:rsidRDefault="00960FCA" w:rsidP="008A25CD">
                                  <w:pPr>
                                    <w:spacing w:after="0"/>
                                    <w:rPr>
                                      <w:sz w:val="20"/>
                                    </w:rPr>
                                  </w:pPr>
                                  <w:r w:rsidRPr="00960FCA">
                                    <w:rPr>
                                      <w:sz w:val="20"/>
                                    </w:rPr>
                                    <w:t>The recommender system will be built based on the purchasing patterns of customers in India</w:t>
                                  </w:r>
                                  <w:r>
                                    <w:rPr>
                                      <w:sz w:val="20"/>
                                    </w:rPr>
                                    <w:t xml:space="preserve"> based on the datasets provided and any other publicly available and relevant data which the project team finds useful for this purpose.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7BDBEF" id="Text Box 9" o:spid="_x0000_s1033" type="#_x0000_t202" style="width:384.65pt;height:5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" filled="f" stroked="f">
                      <v:textbox>
                        <w:txbxContent>
                          <w:p w14:paraId="48F234CA" w14:textId="478F376E" w:rsidR="00426F60" w:rsidRPr="00960FCA" w:rsidRDefault="00041C05" w:rsidP="008A25CD">
                            <w:pPr>
                              <w:pStyle w:val="Heading2"/>
                              <w:spacing w:before="0"/>
                              <w:rPr>
                                <w:sz w:val="24"/>
                              </w:rPr>
                            </w:pPr>
                            <w:r w:rsidRPr="00960FCA">
                              <w:rPr>
                                <w:sz w:val="24"/>
                              </w:rPr>
                              <w:t>Context</w:t>
                            </w:r>
                          </w:p>
                          <w:p w14:paraId="4C625BD3" w14:textId="77777777" w:rsidR="00041C05" w:rsidRPr="00960FCA" w:rsidRDefault="00041C05" w:rsidP="00960FCA">
                            <w:pPr>
                              <w:spacing w:after="0"/>
                              <w:jc w:val="both"/>
                              <w:rPr>
                                <w:sz w:val="20"/>
                              </w:rPr>
                            </w:pPr>
                            <w:r w:rsidRPr="00960FCA">
                              <w:rPr>
                                <w:sz w:val="20"/>
                              </w:rPr>
                              <w:t xml:space="preserve">XYZ is a retail giant with operations in &lt;&gt; countries. It operates an </w:t>
                            </w:r>
                          </w:p>
                          <w:p w14:paraId="4591B4BB" w14:textId="44435660" w:rsidR="008A25CD" w:rsidRPr="00960FCA" w:rsidRDefault="00041C05" w:rsidP="00960FCA">
                            <w:pPr>
                              <w:spacing w:after="0"/>
                              <w:jc w:val="both"/>
                              <w:rPr>
                                <w:sz w:val="20"/>
                              </w:rPr>
                            </w:pPr>
                            <w:r w:rsidRPr="00960FCA">
                              <w:rPr>
                                <w:sz w:val="20"/>
                              </w:rPr>
                              <w:t xml:space="preserve">e-commerce portal in the Indian market with daily turnover of $ million. XYZ is looking for cross-sell / up-sell opportunities to existing and potential new customers and would like recommendations on </w:t>
                            </w:r>
                            <w:r w:rsidR="00960FCA" w:rsidRPr="00960FCA">
                              <w:rPr>
                                <w:sz w:val="20"/>
                              </w:rPr>
                              <w:t>top 20</w:t>
                            </w:r>
                            <w:r w:rsidRPr="00960FCA">
                              <w:rPr>
                                <w:sz w:val="20"/>
                              </w:rPr>
                              <w:t xml:space="preserve"> products likely to be purchased by </w:t>
                            </w:r>
                            <w:r w:rsidR="00960FCA" w:rsidRPr="00960FCA">
                              <w:rPr>
                                <w:sz w:val="20"/>
                              </w:rPr>
                              <w:t>their customers</w:t>
                            </w:r>
                            <w:r w:rsidRPr="00960FCA">
                              <w:rPr>
                                <w:sz w:val="20"/>
                              </w:rPr>
                              <w:t>. To answer these questions, we</w:t>
                            </w:r>
                            <w:r w:rsidR="00960FCA" w:rsidRPr="00960FCA">
                              <w:rPr>
                                <w:sz w:val="20"/>
                              </w:rPr>
                              <w:t xml:space="preserve"> are developing a recommendation engine </w:t>
                            </w:r>
                            <w:r w:rsidRPr="00960FCA">
                              <w:rPr>
                                <w:sz w:val="20"/>
                              </w:rPr>
                              <w:t xml:space="preserve">to help </w:t>
                            </w:r>
                            <w:r w:rsidR="00960FCA" w:rsidRPr="00960FCA">
                              <w:rPr>
                                <w:sz w:val="20"/>
                              </w:rPr>
                              <w:t>XYZ</w:t>
                            </w:r>
                            <w:r w:rsidRPr="00960FCA">
                              <w:rPr>
                                <w:sz w:val="20"/>
                              </w:rPr>
                              <w:t xml:space="preserve"> predict top items </w:t>
                            </w:r>
                            <w:r w:rsidR="00960FCA" w:rsidRPr="00960FCA">
                              <w:rPr>
                                <w:sz w:val="20"/>
                              </w:rPr>
                              <w:t xml:space="preserve">likely </w:t>
                            </w:r>
                            <w:r w:rsidRPr="00960FCA">
                              <w:rPr>
                                <w:sz w:val="20"/>
                              </w:rPr>
                              <w:t xml:space="preserve">to be purchased </w:t>
                            </w:r>
                            <w:r w:rsidR="00960FCA" w:rsidRPr="00960FCA">
                              <w:rPr>
                                <w:sz w:val="20"/>
                              </w:rPr>
                              <w:t>at a customer level</w:t>
                            </w:r>
                            <w:r w:rsidRPr="00960FCA">
                              <w:rPr>
                                <w:sz w:val="20"/>
                              </w:rPr>
                              <w:t>. </w:t>
                            </w:r>
                            <w:r w:rsidR="00960FCA" w:rsidRPr="00960FCA">
                              <w:rPr>
                                <w:sz w:val="20"/>
                              </w:rPr>
                              <w:t>The business value expected from this project is to increase XYZ’s chances of selling more products. This can be quantified as the opportunity to sell the top items predicted for likely sale by each customer and the cross-sell / up-sell opportunity for XYZ’s e-commerce customer base will be derived as part of this project.</w:t>
                            </w:r>
                          </w:p>
                          <w:p w14:paraId="4CA86881" w14:textId="77777777" w:rsidR="00041C05" w:rsidRPr="00960FCA" w:rsidRDefault="00041C05" w:rsidP="00960FCA">
                            <w:pPr>
                              <w:spacing w:after="0" w:line="240" w:lineRule="auto"/>
                              <w:jc w:val="both"/>
                              <w:rPr>
                                <w:sz w:val="20"/>
                              </w:rPr>
                            </w:pPr>
                          </w:p>
                          <w:p w14:paraId="01CF31B8" w14:textId="3B619E7D" w:rsidR="004F53E9" w:rsidRPr="00960FCA" w:rsidRDefault="00960FCA" w:rsidP="008A25CD">
                            <w:pPr>
                              <w:pStyle w:val="Heading2"/>
                              <w:spacing w:before="0"/>
                              <w:rPr>
                                <w:sz w:val="24"/>
                              </w:rPr>
                            </w:pPr>
                            <w:r w:rsidRPr="00960FCA">
                              <w:rPr>
                                <w:sz w:val="24"/>
                              </w:rPr>
                              <w:t>Approach</w:t>
                            </w:r>
                          </w:p>
                          <w:p w14:paraId="7A8ED507" w14:textId="77777777" w:rsidR="00960FCA" w:rsidRPr="00960FCA" w:rsidRDefault="00960FCA" w:rsidP="00960FCA">
                            <w:pPr>
                              <w:spacing w:after="0"/>
                              <w:rPr>
                                <w:sz w:val="20"/>
                              </w:rPr>
                            </w:pPr>
                          </w:p>
                          <w:p w14:paraId="548F6162" w14:textId="61BC059C" w:rsidR="00960FCA" w:rsidRPr="00960FCA" w:rsidRDefault="00960FCA" w:rsidP="00960FCA">
                            <w:pPr>
                              <w:spacing w:after="0"/>
                              <w:rPr>
                                <w:sz w:val="20"/>
                              </w:rPr>
                            </w:pPr>
                            <w:r w:rsidRPr="00960FCA">
                              <w:rPr>
                                <w:sz w:val="20"/>
                              </w:rPr>
                              <w:t>CRISP-DM methodology will be used as a framework to execute this project. This c</w:t>
                            </w:r>
                            <w:r w:rsidR="00A066EF">
                              <w:rPr>
                                <w:sz w:val="20"/>
                              </w:rPr>
                              <w:t>onsists of the following steps:</w:t>
                            </w:r>
                          </w:p>
                          <w:p w14:paraId="1B97BF8D" w14:textId="77777777" w:rsidR="00960FCA" w:rsidRPr="00960FCA" w:rsidRDefault="00960FCA" w:rsidP="00960FCA">
                            <w:pPr>
                              <w:spacing w:after="0"/>
                              <w:rPr>
                                <w:sz w:val="20"/>
                              </w:rPr>
                            </w:pPr>
                            <w:r w:rsidRPr="00960FCA">
                              <w:rPr>
                                <w:b/>
                                <w:sz w:val="20"/>
                              </w:rPr>
                              <w:t>Business understanding</w:t>
                            </w:r>
                            <w:r w:rsidRPr="00960FCA">
                              <w:rPr>
                                <w:sz w:val="20"/>
                              </w:rPr>
                              <w:t>: Understanding the need and drivers for recommender system - whether this is being done to turnaround declining revenues, is there a focus on a specific set of customers or products etc.</w:t>
                            </w:r>
                          </w:p>
                          <w:p w14:paraId="279C3A9F" w14:textId="77777777" w:rsidR="00960FCA" w:rsidRPr="00960FCA" w:rsidRDefault="00960FCA" w:rsidP="00960FCA">
                            <w:pPr>
                              <w:spacing w:after="0"/>
                              <w:rPr>
                                <w:sz w:val="20"/>
                              </w:rPr>
                            </w:pPr>
                            <w:r w:rsidRPr="00960FCA">
                              <w:rPr>
                                <w:b/>
                                <w:sz w:val="20"/>
                              </w:rPr>
                              <w:t>Data understanding</w:t>
                            </w:r>
                            <w:r w:rsidRPr="00960FCA">
                              <w:rPr>
                                <w:sz w:val="20"/>
                              </w:rPr>
                              <w:t>: Exploratory data analysis and feature extraction</w:t>
                            </w:r>
                          </w:p>
                          <w:p w14:paraId="2F81BAA8" w14:textId="77777777" w:rsidR="00960FCA" w:rsidRPr="00960FCA" w:rsidRDefault="00960FCA" w:rsidP="00960FCA">
                            <w:pPr>
                              <w:spacing w:after="0"/>
                              <w:rPr>
                                <w:sz w:val="20"/>
                              </w:rPr>
                            </w:pPr>
                            <w:r w:rsidRPr="00960FCA">
                              <w:rPr>
                                <w:b/>
                                <w:sz w:val="20"/>
                              </w:rPr>
                              <w:t>Data preparation</w:t>
                            </w:r>
                            <w:r w:rsidRPr="00960FCA">
                              <w:rPr>
                                <w:sz w:val="20"/>
                              </w:rPr>
                              <w:t>: Data cleansing and feature engineering</w:t>
                            </w:r>
                          </w:p>
                          <w:p w14:paraId="1EE29128" w14:textId="323B5120" w:rsidR="00960FCA" w:rsidRPr="00960FCA" w:rsidRDefault="00960FCA" w:rsidP="00960FCA">
                            <w:pPr>
                              <w:spacing w:after="0"/>
                              <w:rPr>
                                <w:sz w:val="20"/>
                              </w:rPr>
                            </w:pPr>
                            <w:r w:rsidRPr="00960FCA">
                              <w:rPr>
                                <w:b/>
                                <w:sz w:val="20"/>
                              </w:rPr>
                              <w:t>Modeling</w:t>
                            </w:r>
                            <w:r w:rsidRPr="00960FCA">
                              <w:rPr>
                                <w:sz w:val="20"/>
                              </w:rPr>
                              <w:t xml:space="preserve">: </w:t>
                            </w:r>
                            <w:r w:rsidR="00A066EF">
                              <w:rPr>
                                <w:sz w:val="20"/>
                              </w:rPr>
                              <w:t>Feature Selection, d</w:t>
                            </w:r>
                            <w:r w:rsidRPr="00960FCA">
                              <w:rPr>
                                <w:sz w:val="20"/>
                              </w:rPr>
                              <w:t xml:space="preserve">eveloping product mix / recommendation models to suggest cross sell and up sell opportunities by customer. </w:t>
                            </w:r>
                          </w:p>
                          <w:p w14:paraId="74E76200" w14:textId="77777777" w:rsidR="00960FCA" w:rsidRPr="00960FCA" w:rsidRDefault="00960FCA" w:rsidP="00960FCA">
                            <w:pPr>
                              <w:spacing w:after="0"/>
                              <w:rPr>
                                <w:sz w:val="20"/>
                              </w:rPr>
                            </w:pPr>
                            <w:r w:rsidRPr="00960FCA">
                              <w:rPr>
                                <w:b/>
                                <w:sz w:val="20"/>
                              </w:rPr>
                              <w:t>Evaluation</w:t>
                            </w:r>
                            <w:r w:rsidRPr="00960FCA">
                              <w:rPr>
                                <w:sz w:val="20"/>
                              </w:rPr>
                              <w:t>: This will be an iterative activity with the modeling effort. We can also evaluate this with the client if possible.</w:t>
                            </w:r>
                          </w:p>
                          <w:p w14:paraId="3096A9B4" w14:textId="6BA79C39" w:rsidR="008A25CD" w:rsidRPr="00960FCA" w:rsidRDefault="00960FCA" w:rsidP="00960FCA">
                            <w:pPr>
                              <w:spacing w:after="0"/>
                              <w:rPr>
                                <w:sz w:val="20"/>
                              </w:rPr>
                            </w:pPr>
                            <w:r w:rsidRPr="00960FCA">
                              <w:rPr>
                                <w:b/>
                                <w:sz w:val="20"/>
                              </w:rPr>
                              <w:t>Deployment</w:t>
                            </w:r>
                            <w:r w:rsidRPr="00960FCA">
                              <w:rPr>
                                <w:sz w:val="20"/>
                              </w:rPr>
                              <w:t>: The models will be developed and deployed using infrastructure in IIMB DCAL labs before handing over to the client.</w:t>
                            </w:r>
                          </w:p>
                          <w:p w14:paraId="290A60D7" w14:textId="77777777" w:rsidR="00960FCA" w:rsidRDefault="00960FCA" w:rsidP="008A25CD">
                            <w:pPr>
                              <w:pStyle w:val="Heading2"/>
                              <w:spacing w:before="0"/>
                              <w:rPr>
                                <w:sz w:val="24"/>
                              </w:rPr>
                            </w:pPr>
                          </w:p>
                          <w:p w14:paraId="1EF93A1B" w14:textId="248F505A" w:rsidR="004F53E9" w:rsidRPr="00960FCA" w:rsidRDefault="00960FCA" w:rsidP="008A25CD">
                            <w:pPr>
                              <w:pStyle w:val="Heading2"/>
                              <w:spacing w:before="0"/>
                              <w:rPr>
                                <w:sz w:val="24"/>
                              </w:rPr>
                            </w:pPr>
                            <w:r w:rsidRPr="00960FCA">
                              <w:rPr>
                                <w:sz w:val="24"/>
                              </w:rPr>
                              <w:t>Scope</w:t>
                            </w:r>
                          </w:p>
                          <w:p w14:paraId="73934BCE" w14:textId="7F914AA0" w:rsidR="00041C05" w:rsidRPr="00960FCA" w:rsidRDefault="00960FCA" w:rsidP="008A25CD">
                            <w:pPr>
                              <w:spacing w:after="0"/>
                              <w:rPr>
                                <w:sz w:val="20"/>
                              </w:rPr>
                            </w:pPr>
                            <w:r w:rsidRPr="00960FCA">
                              <w:rPr>
                                <w:sz w:val="20"/>
                              </w:rPr>
                              <w:t>The recommender system will be built based on the purchasing patterns of customers in India</w:t>
                            </w:r>
                            <w:r>
                              <w:rPr>
                                <w:sz w:val="20"/>
                              </w:rPr>
                              <w:t xml:space="preserve"> based on the datasets provided and any other publicly available and relevant data which the project team finds useful for this purpose.</w:t>
                            </w:r>
                          </w:p>
                        </w:txbxContent>
                      </v:textbox>
                      <w10:anchorlock/>
                    </v:shape>
                  </w:pict>
                </mc:Fallback>
              </mc:AlternateContent>
            </w:r>
          </w:p>
          <w:p w14:paraId="3B22526B" w14:textId="77777777" w:rsidR="00B903A7" w:rsidRPr="005D120C" w:rsidRDefault="00B903A7" w:rsidP="005D120C"/>
        </w:tc>
        <w:tc>
          <w:tcPr>
            <w:tcW w:w="235" w:type="dxa"/>
            <w:vMerge/>
          </w:tcPr>
          <w:p w14:paraId="2EC0B63A" w14:textId="77777777" w:rsidR="00B903A7" w:rsidRDefault="00B903A7">
            <w:pPr>
              <w:cnfStyle w:val="000000100000" w:firstRow="0" w:lastRow="0" w:firstColumn="0" w:lastColumn="0" w:oddVBand="0" w:evenVBand="0" w:oddHBand="1" w:evenHBand="0" w:firstRowFirstColumn="0" w:firstRowLastColumn="0" w:lastRowFirstColumn="0" w:lastRowLastColumn="0"/>
            </w:pPr>
          </w:p>
        </w:tc>
        <w:tc>
          <w:tcPr>
            <w:tcW w:w="3747" w:type="dxa"/>
            <w:vMerge/>
            <w:shd w:val="clear" w:color="auto" w:fill="3F1D5A" w:themeFill="accent1"/>
          </w:tcPr>
          <w:p w14:paraId="321BA35E" w14:textId="77777777" w:rsidR="00B903A7" w:rsidRDefault="00B903A7">
            <w:pPr>
              <w:cnfStyle w:val="000000100000" w:firstRow="0" w:lastRow="0" w:firstColumn="0" w:lastColumn="0" w:oddVBand="0" w:evenVBand="0" w:oddHBand="1" w:evenHBand="0" w:firstRowFirstColumn="0" w:firstRowLastColumn="0" w:lastRowFirstColumn="0" w:lastRowLastColumn="0"/>
            </w:pPr>
          </w:p>
        </w:tc>
      </w:tr>
    </w:tbl>
    <w:p w14:paraId="4BBC94E8" w14:textId="77777777" w:rsidR="004F53E9" w:rsidRPr="004F53E9" w:rsidRDefault="004F53E9" w:rsidP="001C62C8">
      <w:pPr>
        <w:rPr>
          <w:sz w:val="24"/>
        </w:rPr>
      </w:pPr>
    </w:p>
    <w:sectPr w:rsidR="004F53E9" w:rsidRPr="004F53E9">
      <w:headerReference w:type="default" r:id="rId21"/>
      <w:footerReference w:type="even" r:id="rId22"/>
      <w:footerReference w:type="default" r:id="rId2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BBA73F" w14:textId="77777777" w:rsidR="002A5965" w:rsidRDefault="002A5965">
      <w:pPr>
        <w:spacing w:after="0" w:line="240" w:lineRule="auto"/>
      </w:pPr>
      <w:r>
        <w:separator/>
      </w:r>
    </w:p>
  </w:endnote>
  <w:endnote w:type="continuationSeparator" w:id="0">
    <w:p w14:paraId="012E8096" w14:textId="77777777" w:rsidR="002A5965" w:rsidRDefault="002A5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72EB4" w14:textId="77777777" w:rsidR="00172D10" w:rsidRDefault="00172D10">
    <w:pPr>
      <w:jc w:val="right"/>
    </w:pPr>
  </w:p>
  <w:p w14:paraId="08C782CA"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68F1393A"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3F1D5A" w:themeColor="accent1"/>
      </w:rPr>
      <w:id w:val="-405526225"/>
      <w:docPartObj>
        <w:docPartGallery w:val="Page Numbers (Bottom of Page)"/>
        <w:docPartUnique/>
      </w:docPartObj>
    </w:sdtPr>
    <w:sdtEndPr>
      <w:rPr>
        <w:noProof/>
      </w:rPr>
    </w:sdtEndPr>
    <w:sdtContent>
      <w:p w14:paraId="29471051" w14:textId="7E98872E" w:rsidR="005D120C" w:rsidRPr="005D120C" w:rsidRDefault="005D120C">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E70ED7">
          <w:rPr>
            <w:noProof/>
            <w:color w:val="3F1D5A" w:themeColor="accent1"/>
          </w:rPr>
          <w:t>2</w:t>
        </w:r>
        <w:r w:rsidRPr="005D120C">
          <w:rPr>
            <w:noProof/>
            <w:color w:val="3F1D5A" w:themeColor="accent1"/>
          </w:rPr>
          <w:fldChar w:fldCharType="end"/>
        </w:r>
      </w:p>
    </w:sdtContent>
  </w:sdt>
  <w:p w14:paraId="2649BB22" w14:textId="77777777" w:rsidR="00172D10" w:rsidRDefault="00172D10" w:rsidP="005D12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82F021" w14:textId="77777777" w:rsidR="002A5965" w:rsidRDefault="002A5965">
      <w:pPr>
        <w:spacing w:after="0" w:line="240" w:lineRule="auto"/>
      </w:pPr>
      <w:r>
        <w:separator/>
      </w:r>
    </w:p>
  </w:footnote>
  <w:footnote w:type="continuationSeparator" w:id="0">
    <w:p w14:paraId="28CBE2D9" w14:textId="77777777" w:rsidR="002A5965" w:rsidRDefault="002A5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3F1D5A"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p w14:paraId="7028BD17" w14:textId="7A91447C" w:rsidR="00172D10" w:rsidRDefault="00041C05">
        <w:pPr>
          <w:spacing w:after="0"/>
          <w:jc w:val="center"/>
          <w:rPr>
            <w:color w:val="E4E9EF" w:themeColor="background2"/>
          </w:rPr>
        </w:pPr>
        <w:r>
          <w:rPr>
            <w:color w:val="3F1D5A" w:themeColor="accent1"/>
          </w:rPr>
          <w:t>Big Data Analytics 3 – Recommendation Engine Project</w:t>
        </w:r>
      </w:p>
    </w:sdtContent>
  </w:sdt>
  <w:p w14:paraId="65EB0E12" w14:textId="77777777" w:rsidR="00172D10" w:rsidRPr="005D120C" w:rsidRDefault="001C62C8">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65"/>
    <w:rsid w:val="00041C05"/>
    <w:rsid w:val="00172D10"/>
    <w:rsid w:val="001A2155"/>
    <w:rsid w:val="001C62C8"/>
    <w:rsid w:val="00260E5B"/>
    <w:rsid w:val="002A2E02"/>
    <w:rsid w:val="002A5965"/>
    <w:rsid w:val="00374C02"/>
    <w:rsid w:val="00426F60"/>
    <w:rsid w:val="004F53E9"/>
    <w:rsid w:val="005D120C"/>
    <w:rsid w:val="00732598"/>
    <w:rsid w:val="008A25CD"/>
    <w:rsid w:val="00901939"/>
    <w:rsid w:val="00960FCA"/>
    <w:rsid w:val="0096164A"/>
    <w:rsid w:val="009823B0"/>
    <w:rsid w:val="00A066EF"/>
    <w:rsid w:val="00A272E4"/>
    <w:rsid w:val="00B76B9C"/>
    <w:rsid w:val="00B903A7"/>
    <w:rsid w:val="00E70ED7"/>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76E049"/>
  <w15:docId w15:val="{4EE3F5C9-3F61-470D-AFA7-1130D8F7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line="240" w:lineRule="auto"/>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B76B9C"/>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leChar">
    <w:name w:val="Title Char"/>
    <w:basedOn w:val="DefaultParagraphFont"/>
    <w:link w:val="Titl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F3642C"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Title"/>
    <w:link w:val="Style1Char"/>
    <w:qFormat/>
    <w:rsid w:val="002A2E02"/>
    <w:pPr>
      <w:framePr w:hSpace="187" w:wrap="around" w:vAnchor="page" w:hAnchor="margin" w:xAlign="center" w:y="4942"/>
      <w:jc w:val="center"/>
    </w:pPr>
    <w:rPr>
      <w:b w:val="0"/>
    </w:rPr>
  </w:style>
  <w:style w:type="character" w:customStyle="1" w:styleId="Style1Char">
    <w:name w:val="Style1 Char"/>
    <w:basedOn w:val="TitleChar"/>
    <w:link w:val="Style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489592\AppData\Roaming\Microsoft\Templates\Report%20(Executive%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(Executive design)</Template>
  <TotalTime>0</TotalTime>
  <Pages>3</Pages>
  <Words>6</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Big Data Analytics 3 – Recommendation Engine Project</vt:lpstr>
    </vt:vector>
  </TitlesOfParts>
  <Company/>
  <LinksUpToDate>false</LinksUpToDate>
  <CharactersWithSpaces>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Analytics 3 – Recommendation Engine Project</dc:title>
  <dc:creator>Mohan,Sai krishnan</dc:creator>
  <cp:lastModifiedBy>Mohan,Sai krishnan</cp:lastModifiedBy>
  <cp:revision>2</cp:revision>
  <cp:lastPrinted>2009-08-05T20:41:00Z</cp:lastPrinted>
  <dcterms:created xsi:type="dcterms:W3CDTF">2018-12-27T10:44:00Z</dcterms:created>
  <dcterms:modified xsi:type="dcterms:W3CDTF">2018-12-27T10:44:00Z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